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8AD4F" w14:textId="77777777" w:rsidR="00AF3CDD" w:rsidRDefault="0095227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5E15C" wp14:editId="15932E8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4290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0E833C" w14:textId="77777777" w:rsidR="00AF3CDD" w:rsidRDefault="0095227D">
                            <w:pPr>
                              <w:jc w:val="center"/>
                              <w:rPr>
                                <w:color w:val="4472C4"/>
                                <w:sz w:val="72"/>
                                <w:szCs w:val="72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</w:pPr>
                            <w:r>
                              <w:rPr>
                                <w:color w:val="4472C4"/>
                                <w:sz w:val="72"/>
                                <w:szCs w:val="72"/>
                                <w14:shadow w14:blurRad="38036" w14:dist="25323" w14:dir="5400000" w14:sx="100000" w14:sy="100000" w14:kx="0" w14:ky="0" w14:algn="b">
                                  <w14:srgbClr w14:val="6E747A"/>
                                </w14:shadow>
                              </w:rPr>
                              <w:t xml:space="preserve">MOS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B5E15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70pt;height:2in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" filled="f" stroked="f">
                <v:textbox style="mso-fit-shape-to-text:t">
                  <w:txbxContent>
                    <w:p w14:paraId="7A0E833C" w14:textId="77777777" w:rsidR="00AF3CDD" w:rsidRDefault="0095227D">
                      <w:pPr>
                        <w:jc w:val="center"/>
                        <w:rPr>
                          <w:color w:val="4472C4"/>
                          <w:sz w:val="72"/>
                          <w:szCs w:val="72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</w:pPr>
                      <w:r>
                        <w:rPr>
                          <w:color w:val="4472C4"/>
                          <w:sz w:val="72"/>
                          <w:szCs w:val="72"/>
                          <w14:shadow w14:blurRad="38036" w14:dist="25323" w14:dir="5400000" w14:sx="100000" w14:sy="100000" w14:kx="0" w14:ky="0" w14:algn="b">
                            <w14:srgbClr w14:val="6E747A"/>
                          </w14:shadow>
                        </w:rPr>
                        <w:t xml:space="preserve">MOS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8D9514" w14:textId="77777777" w:rsidR="00AF3CDD" w:rsidRDefault="00AF3CDD"/>
    <w:p w14:paraId="2B9CF0E4" w14:textId="77777777" w:rsidR="00AF3CDD" w:rsidRDefault="00AF3CDD"/>
    <w:p w14:paraId="3ED21F63" w14:textId="77777777" w:rsidR="00AF3CDD" w:rsidRDefault="0095227D">
      <w:pPr>
        <w:pStyle w:val="trt0xe"/>
        <w:spacing w:before="0" w:after="60"/>
        <w:ind w:left="-360"/>
      </w:pPr>
      <w:r>
        <w:t xml:space="preserve">Microsoft Office Specialist is where you are learning new skills from day to day (for example learning how to do Database, learning how to use Microsoft Access, </w:t>
      </w:r>
      <w:r>
        <w:rPr>
          <w:rFonts w:ascii="New roman times" w:hAnsi="New roman times" w:cs="Arial"/>
          <w:color w:val="202124"/>
        </w:rPr>
        <w:t>Creating S</w:t>
      </w:r>
      <w:r>
        <w:rPr>
          <w:rFonts w:ascii="New roman times" w:hAnsi="New roman times" w:cs="Arial"/>
          <w:color w:val="202124"/>
        </w:rPr>
        <w:t>preadsheet,</w:t>
      </w:r>
    </w:p>
    <w:p w14:paraId="1E0AFA86" w14:textId="77777777" w:rsidR="00AF3CDD" w:rsidRDefault="0095227D">
      <w:pPr>
        <w:pStyle w:val="trt0xe"/>
        <w:spacing w:before="0" w:after="60"/>
        <w:ind w:left="-360"/>
        <w:rPr>
          <w:rFonts w:ascii="New roman times" w:hAnsi="New roman times" w:cs="Arial"/>
          <w:color w:val="202124"/>
        </w:rPr>
      </w:pPr>
      <w:r>
        <w:rPr>
          <w:rFonts w:ascii="New roman times" w:hAnsi="New roman times" w:cs="Arial"/>
          <w:color w:val="202124"/>
        </w:rPr>
        <w:t xml:space="preserve">Creating tables, Running and Creating Macros, Data analysis, Data visualization, validating data, creating documents.) and by end of the you will be put in for </w:t>
      </w:r>
      <w:proofErr w:type="spellStart"/>
      <w:proofErr w:type="gramStart"/>
      <w:r>
        <w:rPr>
          <w:rFonts w:ascii="New roman times" w:hAnsi="New roman times" w:cs="Arial"/>
          <w:color w:val="202124"/>
        </w:rPr>
        <w:t>a</w:t>
      </w:r>
      <w:proofErr w:type="spellEnd"/>
      <w:proofErr w:type="gramEnd"/>
      <w:r>
        <w:rPr>
          <w:rFonts w:ascii="New roman times" w:hAnsi="New roman times" w:cs="Arial"/>
          <w:color w:val="202124"/>
        </w:rPr>
        <w:t xml:space="preserve"> exam and be giving an certificate with all this experience it will help for employ</w:t>
      </w:r>
      <w:r>
        <w:rPr>
          <w:rFonts w:ascii="New roman times" w:hAnsi="New roman times" w:cs="Arial"/>
          <w:color w:val="202124"/>
        </w:rPr>
        <w:t xml:space="preserve">ees to see how good you are in IT and it will help for your CV for other employees </w:t>
      </w:r>
    </w:p>
    <w:p w14:paraId="2639AD30" w14:textId="77777777" w:rsidR="00AF3CDD" w:rsidRDefault="00AF3CDD">
      <w:pPr>
        <w:rPr>
          <w:rFonts w:ascii="New roman times" w:hAnsi="New roman times"/>
        </w:rPr>
      </w:pPr>
    </w:p>
    <w:sectPr w:rsidR="00AF3CD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9BD28" w14:textId="77777777" w:rsidR="00000000" w:rsidRDefault="0095227D">
      <w:pPr>
        <w:spacing w:after="0" w:line="240" w:lineRule="auto"/>
      </w:pPr>
      <w:r>
        <w:separator/>
      </w:r>
    </w:p>
  </w:endnote>
  <w:endnote w:type="continuationSeparator" w:id="0">
    <w:p w14:paraId="45933AF6" w14:textId="77777777" w:rsidR="00000000" w:rsidRDefault="0095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roman times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C11E2" w14:textId="77777777" w:rsidR="00000000" w:rsidRDefault="009522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28B6E45" w14:textId="77777777" w:rsidR="00000000" w:rsidRDefault="009522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F3CDD"/>
    <w:rsid w:val="0095227D"/>
    <w:rsid w:val="00AF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827FEE"/>
  <w15:docId w15:val="{A26CFA5F-D018-4AA3-8AA5-756D5F10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Brock</dc:creator>
  <dc:description/>
  <cp:lastModifiedBy>Samantha Brock</cp:lastModifiedBy>
  <cp:revision>2</cp:revision>
  <dcterms:created xsi:type="dcterms:W3CDTF">2021-04-15T13:58:00Z</dcterms:created>
  <dcterms:modified xsi:type="dcterms:W3CDTF">2021-04-15T13:58:00Z</dcterms:modified>
</cp:coreProperties>
</file>